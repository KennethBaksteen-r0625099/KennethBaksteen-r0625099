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70" w:rsidRDefault="00DF1FEA">
      <w:r w:rsidRPr="00AA6EF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69F82" wp14:editId="1BA21FDC">
                <wp:simplePos x="0" y="0"/>
                <wp:positionH relativeFrom="page">
                  <wp:posOffset>704850</wp:posOffset>
                </wp:positionH>
                <wp:positionV relativeFrom="page">
                  <wp:posOffset>704850</wp:posOffset>
                </wp:positionV>
                <wp:extent cx="6315075" cy="981075"/>
                <wp:effectExtent l="19050" t="19050" r="28575" b="28575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98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02776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DF1FEA" w:rsidRDefault="00DD7872" w:rsidP="00315192">
                            <w:pPr>
                              <w:pStyle w:val="Masthead"/>
                              <w:ind w:right="-66"/>
                              <w:jc w:val="center"/>
                              <w:rPr>
                                <w:rFonts w:ascii="Century Gothic" w:hAnsi="Century Gothic" w:cs="Arial"/>
                                <w:i w:val="0"/>
                                <w:color w:val="002776"/>
                                <w:sz w:val="16"/>
                                <w:szCs w:val="16"/>
                              </w:rPr>
                            </w:pPr>
                            <w:r w:rsidRPr="00AF1071">
                              <w:rPr>
                                <w:rStyle w:val="adminHeaderChar"/>
                                <w:i w:val="0"/>
                                <w:sz w:val="40"/>
                              </w:rPr>
                              <w:t>Kenneth Baksteen</w:t>
                            </w:r>
                            <w:r>
                              <w:rPr>
                                <w:rStyle w:val="adminHeaderChar"/>
                                <w:i w:val="0"/>
                              </w:rPr>
                              <w:t xml:space="preserve"> </w:t>
                            </w:r>
                            <w:r w:rsidR="00994962">
                              <w:rPr>
                                <w:rFonts w:ascii="Century Gothic" w:hAnsi="Century Gothic" w:cs="Arial"/>
                                <w:b/>
                                <w:color w:val="002776"/>
                                <w:sz w:val="22"/>
                                <w:szCs w:val="22"/>
                              </w:rPr>
                              <w:t>°</w:t>
                            </w:r>
                            <w:r>
                              <w:rPr>
                                <w:rStyle w:val="adminbirthChar"/>
                                <w:i w:val="0"/>
                              </w:rPr>
                              <w:t>16-10-1997</w:t>
                            </w:r>
                            <w:r w:rsidR="00C60B05">
                              <w:rPr>
                                <w:rStyle w:val="adminbirthChar"/>
                                <w:i w:val="0"/>
                              </w:rPr>
                              <w:t xml:space="preserve"> België</w:t>
                            </w:r>
                          </w:p>
                          <w:tbl>
                            <w:tblPr>
                              <w:tblStyle w:val="Tabelraster"/>
                              <w:tblW w:w="1013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4"/>
                              <w:gridCol w:w="571"/>
                              <w:gridCol w:w="4596"/>
                              <w:gridCol w:w="499"/>
                              <w:gridCol w:w="4212"/>
                            </w:tblGrid>
                            <w:tr w:rsidR="00DD7872" w:rsidTr="00AF1071">
                              <w:trPr>
                                <w:trHeight w:val="397"/>
                              </w:trPr>
                              <w:tc>
                                <w:tcPr>
                                  <w:tcW w:w="0" w:type="auto"/>
                                </w:tcPr>
                                <w:p w:rsidR="001609FE" w:rsidRPr="00DB6A53" w:rsidRDefault="001609FE" w:rsidP="006D5A0C">
                                  <w:pPr>
                                    <w:spacing w:before="240"/>
                                    <w:ind w:right="-66"/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1609FE" w:rsidRDefault="001609FE" w:rsidP="001609FE">
                                  <w:pPr>
                                    <w:ind w:right="-66"/>
                                    <w:jc w:val="right"/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 w:rsidRPr="00DB6A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8080B7" wp14:editId="67D6AE44">
                                        <wp:extent cx="180000" cy="180000"/>
                                        <wp:effectExtent l="0" t="0" r="0" b="0"/>
                                        <wp:docPr id="1" name="Afbeelding 1" descr="D:\Profiles\vboerman\Desktop\huis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:\Profiles\vboerman\Desktop\huis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pattFill prst="pct5">
                                                  <a:fgClr>
                                                    <a:schemeClr val="accent1">
                                                      <a:lumMod val="75000"/>
                                                    </a:schemeClr>
                                                  </a:fgClr>
                                                  <a:bgClr>
                                                    <a:schemeClr val="accent1">
                                                      <a:lumMod val="75000"/>
                                                    </a:schemeClr>
                                                  </a:bgClr>
                                                </a:patt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96" w:type="dxa"/>
                                  <w:shd w:val="clear" w:color="auto" w:fill="auto"/>
                                  <w:vAlign w:val="center"/>
                                </w:tcPr>
                                <w:p w:rsidR="001609FE" w:rsidRDefault="00DD7872" w:rsidP="000F6506">
                                  <w:pPr>
                                    <w:ind w:right="-66"/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adminTekstChar"/>
                                    </w:rPr>
                                    <w:t>Guldendellestraat</w:t>
                                  </w:r>
                                  <w:proofErr w:type="spellEnd"/>
                                  <w:r w:rsidR="00D8443B" w:rsidRPr="00793FE4">
                                    <w:rPr>
                                      <w:rStyle w:val="adminTekstCha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adminTekstChar"/>
                                    </w:rPr>
                                    <w:t>35</w:t>
                                  </w:r>
                                  <w:r w:rsidR="00D8443B" w:rsidRPr="00793FE4">
                                    <w:rPr>
                                      <w:rStyle w:val="adminTekstCha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adminTekstChar"/>
                                    </w:rPr>
                                    <w:t>3070 Kortenberg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auto"/>
                                  <w:vAlign w:val="center"/>
                                </w:tcPr>
                                <w:p w:rsidR="001609FE" w:rsidRDefault="001609FE" w:rsidP="001609FE">
                                  <w:pPr>
                                    <w:ind w:right="-66"/>
                                    <w:jc w:val="right"/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 w:rsidRPr="00DB6A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E852FA" wp14:editId="38C4065B">
                                        <wp:extent cx="180000" cy="180000"/>
                                        <wp:effectExtent l="0" t="0" r="0" b="0"/>
                                        <wp:docPr id="2" name="Afbeelding 2" descr="http://st.depositphotos.com/1780879/3682/i/110/depositphotos_36823679-Blue-icon-of-phon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 descr="http://st.depositphotos.com/1780879/3682/i/110/depositphotos_36823679-Blue-icon-of-phon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212" w:type="dxa"/>
                                  <w:shd w:val="clear" w:color="auto" w:fill="auto"/>
                                  <w:vAlign w:val="center"/>
                                </w:tcPr>
                                <w:p w:rsidR="001609FE" w:rsidRDefault="00DD7872" w:rsidP="00600E82">
                                  <w:pPr>
                                    <w:ind w:right="-66"/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adminTekstChar"/>
                                    </w:rPr>
                                    <w:t>+324 86 50 44 88</w:t>
                                  </w:r>
                                </w:p>
                              </w:tc>
                            </w:tr>
                            <w:tr w:rsidR="00DD7872" w:rsidTr="00AF1071">
                              <w:trPr>
                                <w:trHeight w:val="397"/>
                              </w:trPr>
                              <w:tc>
                                <w:tcPr>
                                  <w:tcW w:w="0" w:type="auto"/>
                                </w:tcPr>
                                <w:p w:rsidR="001609FE" w:rsidRPr="00DB6A53" w:rsidRDefault="001609FE" w:rsidP="001609FE">
                                  <w:pPr>
                                    <w:ind w:right="-66"/>
                                    <w:jc w:val="right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vAlign w:val="center"/>
                                </w:tcPr>
                                <w:p w:rsidR="001609FE" w:rsidRDefault="001609FE" w:rsidP="001609FE">
                                  <w:pPr>
                                    <w:ind w:right="-66"/>
                                    <w:jc w:val="right"/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 w:rsidRPr="00DB6A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628761B" wp14:editId="0947DD80">
                                        <wp:extent cx="180000" cy="180000"/>
                                        <wp:effectExtent l="0" t="0" r="0" b="0"/>
                                        <wp:docPr id="3" name="Afbeelding 3" descr="http://samson-auto.bosotown.com/image/mail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http://samson-auto.bosotown.com/image/mail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96" w:type="dxa"/>
                                  <w:shd w:val="clear" w:color="auto" w:fill="auto"/>
                                  <w:vAlign w:val="center"/>
                                </w:tcPr>
                                <w:p w:rsidR="001609FE" w:rsidRDefault="00DD7872" w:rsidP="00DB424A">
                                  <w:pPr>
                                    <w:ind w:right="-66"/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  <w:t>Kenneth.baksteen@student.ucll.be</w:t>
                                  </w:r>
                                </w:p>
                              </w:tc>
                              <w:tc>
                                <w:tcPr>
                                  <w:tcW w:w="499" w:type="dxa"/>
                                  <w:shd w:val="clear" w:color="auto" w:fill="auto"/>
                                  <w:vAlign w:val="center"/>
                                </w:tcPr>
                                <w:p w:rsidR="001609FE" w:rsidRDefault="001609FE" w:rsidP="001609FE">
                                  <w:pPr>
                                    <w:ind w:right="-66"/>
                                    <w:jc w:val="right"/>
                                    <w:rPr>
                                      <w:rFonts w:ascii="Century Gothic" w:hAnsi="Century Gothic"/>
                                      <w:szCs w:val="20"/>
                                    </w:rPr>
                                  </w:pPr>
                                  <w:r w:rsidRPr="00DB6A5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093C5C" wp14:editId="6E5D6C7C">
                                        <wp:extent cx="180000" cy="180000"/>
                                        <wp:effectExtent l="0" t="0" r="0" b="0"/>
                                        <wp:docPr id="4" name="Afbeelding 4" descr="D:\Profiles\vboerman\Desktop\linkedIn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D:\Profiles\vboerman\Desktop\linkedIn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000" cy="1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pattFill prst="pct5">
                                                  <a:fgClr>
                                                    <a:schemeClr val="accent1"/>
                                                  </a:fgClr>
                                                  <a:bgClr>
                                                    <a:schemeClr val="accent3"/>
                                                  </a:bgClr>
                                                </a:patt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212" w:type="dxa"/>
                                  <w:shd w:val="clear" w:color="auto" w:fill="auto"/>
                                  <w:vAlign w:val="center"/>
                                </w:tcPr>
                                <w:p w:rsidR="001609FE" w:rsidRPr="00DD7872" w:rsidRDefault="00DD7872" w:rsidP="00DD7872">
                                  <w:pPr>
                                    <w:ind w:right="-66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 w:rsidRPr="00DD7872">
                                    <w:rPr>
                                      <w:rStyle w:val="adminTekstChar"/>
                                      <w:sz w:val="24"/>
                                    </w:rPr>
                                    <w:t>kenneth-baksteen-a7136015a</w:t>
                                  </w:r>
                                </w:p>
                              </w:tc>
                            </w:tr>
                          </w:tbl>
                          <w:p w:rsidR="00DF1FEA" w:rsidRDefault="00DF1FEA" w:rsidP="00FA7157">
                            <w:pPr>
                              <w:pStyle w:val="Masthead"/>
                              <w:spacing w:line="240" w:lineRule="auto"/>
                              <w:ind w:right="-66"/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</w:pPr>
                          </w:p>
                          <w:p w:rsidR="00DF1FEA" w:rsidRPr="00047C67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Century Gothic" w:hAnsi="Century Gothic" w:cs="Arial"/>
                                <w:i w:val="0"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Arial"/>
                                <w:i w:val="0"/>
                                <w:color w:val="auto"/>
                                <w:sz w:val="20"/>
                              </w:rPr>
                              <w:tab/>
                            </w:r>
                          </w:p>
                          <w:p w:rsidR="00DF1FEA" w:rsidRPr="001D6DC5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Century Gothic" w:hAnsi="Century Gothic" w:cs="Arial"/>
                                <w:color w:val="365F91" w:themeColor="accent1" w:themeShade="BF"/>
                                <w:sz w:val="84"/>
                                <w:szCs w:val="84"/>
                              </w:rPr>
                            </w:pPr>
                          </w:p>
                          <w:p w:rsidR="00DF1FEA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Arial" w:hAnsi="Arial" w:cs="Arial"/>
                                <w:color w:val="365F91" w:themeColor="accent1" w:themeShade="BF"/>
                                <w:sz w:val="84"/>
                                <w:szCs w:val="84"/>
                              </w:rPr>
                            </w:pPr>
                          </w:p>
                          <w:p w:rsidR="00DF1FEA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Arial" w:hAnsi="Arial" w:cs="Arial"/>
                                <w:color w:val="365F91" w:themeColor="accent1" w:themeShade="BF"/>
                                <w:sz w:val="84"/>
                                <w:szCs w:val="84"/>
                              </w:rPr>
                            </w:pPr>
                          </w:p>
                          <w:p w:rsidR="00DF1FEA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Arial" w:hAnsi="Arial" w:cs="Arial"/>
                                <w:color w:val="365F91" w:themeColor="accent1" w:themeShade="BF"/>
                                <w:sz w:val="84"/>
                                <w:szCs w:val="84"/>
                              </w:rPr>
                            </w:pPr>
                          </w:p>
                          <w:p w:rsidR="00DF1FEA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Arial" w:hAnsi="Arial" w:cs="Arial"/>
                                <w:color w:val="365F91" w:themeColor="accent1" w:themeShade="BF"/>
                                <w:sz w:val="84"/>
                                <w:szCs w:val="84"/>
                              </w:rPr>
                            </w:pPr>
                          </w:p>
                          <w:p w:rsidR="00DF1FEA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Arial" w:hAnsi="Arial" w:cs="Arial"/>
                                <w:color w:val="365F91" w:themeColor="accent1" w:themeShade="BF"/>
                                <w:sz w:val="84"/>
                                <w:szCs w:val="84"/>
                              </w:rPr>
                            </w:pPr>
                          </w:p>
                          <w:p w:rsidR="00DF1FEA" w:rsidRPr="005B7428" w:rsidRDefault="00DF1FEA" w:rsidP="00DF1FEA">
                            <w:pPr>
                              <w:pStyle w:val="Masthead"/>
                              <w:ind w:right="-66"/>
                              <w:rPr>
                                <w:rFonts w:ascii="Arial" w:hAnsi="Arial" w:cs="Arial"/>
                                <w:color w:val="365F91" w:themeColor="accent1" w:themeShade="BF"/>
                                <w:sz w:val="84"/>
                                <w:szCs w:val="8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869F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.5pt;margin-top:55.5pt;width:497.2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" fillcolor="white [3212]" strokecolor="#002776" strokeweight="2.25pt">
                <v:textbox inset="0,0,0,0">
                  <w:txbxContent>
                    <w:p w:rsidR="00DF1FEA" w:rsidRDefault="00DD7872" w:rsidP="00315192">
                      <w:pPr>
                        <w:pStyle w:val="Masthead"/>
                        <w:ind w:right="-66"/>
                        <w:jc w:val="center"/>
                        <w:rPr>
                          <w:rFonts w:ascii="Century Gothic" w:hAnsi="Century Gothic" w:cs="Arial"/>
                          <w:i w:val="0"/>
                          <w:color w:val="002776"/>
                          <w:sz w:val="16"/>
                          <w:szCs w:val="16"/>
                        </w:rPr>
                      </w:pPr>
                      <w:r w:rsidRPr="00AF1071">
                        <w:rPr>
                          <w:rStyle w:val="adminHeaderChar"/>
                          <w:i w:val="0"/>
                          <w:sz w:val="40"/>
                        </w:rPr>
                        <w:t>Kenneth Baksteen</w:t>
                      </w:r>
                      <w:r>
                        <w:rPr>
                          <w:rStyle w:val="adminHeaderChar"/>
                          <w:i w:val="0"/>
                        </w:rPr>
                        <w:t xml:space="preserve"> </w:t>
                      </w:r>
                      <w:r w:rsidR="00994962">
                        <w:rPr>
                          <w:rFonts w:ascii="Century Gothic" w:hAnsi="Century Gothic" w:cs="Arial"/>
                          <w:b/>
                          <w:color w:val="002776"/>
                          <w:sz w:val="22"/>
                          <w:szCs w:val="22"/>
                        </w:rPr>
                        <w:t>°</w:t>
                      </w:r>
                      <w:r>
                        <w:rPr>
                          <w:rStyle w:val="adminbirthChar"/>
                          <w:i w:val="0"/>
                        </w:rPr>
                        <w:t>16-10-1997</w:t>
                      </w:r>
                      <w:r w:rsidR="00C60B05">
                        <w:rPr>
                          <w:rStyle w:val="adminbirthChar"/>
                          <w:i w:val="0"/>
                        </w:rPr>
                        <w:t xml:space="preserve"> België</w:t>
                      </w:r>
                    </w:p>
                    <w:tbl>
                      <w:tblPr>
                        <w:tblStyle w:val="Tabelraster"/>
                        <w:tblW w:w="1013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4"/>
                        <w:gridCol w:w="571"/>
                        <w:gridCol w:w="4596"/>
                        <w:gridCol w:w="499"/>
                        <w:gridCol w:w="4212"/>
                      </w:tblGrid>
                      <w:tr w:rsidR="00DD7872" w:rsidTr="00AF1071">
                        <w:trPr>
                          <w:trHeight w:val="397"/>
                        </w:trPr>
                        <w:tc>
                          <w:tcPr>
                            <w:tcW w:w="0" w:type="auto"/>
                          </w:tcPr>
                          <w:p w:rsidR="001609FE" w:rsidRPr="00DB6A53" w:rsidRDefault="001609FE" w:rsidP="006D5A0C">
                            <w:pPr>
                              <w:spacing w:before="240"/>
                              <w:ind w:right="-66"/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1609FE" w:rsidRDefault="001609FE" w:rsidP="001609FE">
                            <w:pPr>
                              <w:ind w:right="-66"/>
                              <w:jc w:val="right"/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 w:rsidRPr="00DB6A53">
                              <w:rPr>
                                <w:noProof/>
                              </w:rPr>
                              <w:drawing>
                                <wp:inline distT="0" distB="0" distL="0" distR="0" wp14:anchorId="078080B7" wp14:editId="67D6AE44">
                                  <wp:extent cx="180000" cy="180000"/>
                                  <wp:effectExtent l="0" t="0" r="0" b="0"/>
                                  <wp:docPr id="1" name="Afbeelding 1" descr="D:\Profiles\vboerman\Desktop\hu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Profiles\vboerman\Desktop\hui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pct5">
                                            <a:fgClr>
                                              <a:schemeClr val="accent1">
                                                <a:lumMod val="75000"/>
                                              </a:schemeClr>
                                            </a:fgClr>
                                            <a:bgClr>
                                              <a:schemeClr val="accent1">
                                                <a:lumMod val="75000"/>
                                              </a:schemeClr>
                                            </a:bgClr>
                                          </a:patt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96" w:type="dxa"/>
                            <w:shd w:val="clear" w:color="auto" w:fill="auto"/>
                            <w:vAlign w:val="center"/>
                          </w:tcPr>
                          <w:p w:rsidR="001609FE" w:rsidRDefault="00DD7872" w:rsidP="000F6506">
                            <w:pPr>
                              <w:ind w:right="-66"/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adminTekstChar"/>
                              </w:rPr>
                              <w:t>Guldendellestraat</w:t>
                            </w:r>
                            <w:proofErr w:type="spellEnd"/>
                            <w:r w:rsidR="00D8443B" w:rsidRPr="00793FE4">
                              <w:rPr>
                                <w:rStyle w:val="adminTekstChar"/>
                              </w:rPr>
                              <w:t xml:space="preserve">, </w:t>
                            </w:r>
                            <w:r>
                              <w:rPr>
                                <w:rStyle w:val="adminTekstChar"/>
                              </w:rPr>
                              <w:t>35</w:t>
                            </w:r>
                            <w:r w:rsidR="00D8443B" w:rsidRPr="00793FE4">
                              <w:rPr>
                                <w:rStyle w:val="adminTekstChar"/>
                              </w:rPr>
                              <w:t xml:space="preserve">, </w:t>
                            </w:r>
                            <w:r>
                              <w:rPr>
                                <w:rStyle w:val="adminTekstChar"/>
                              </w:rPr>
                              <w:t>3070 Kortenberg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auto"/>
                            <w:vAlign w:val="center"/>
                          </w:tcPr>
                          <w:p w:rsidR="001609FE" w:rsidRDefault="001609FE" w:rsidP="001609FE">
                            <w:pPr>
                              <w:ind w:right="-66"/>
                              <w:jc w:val="right"/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 w:rsidRPr="00DB6A53">
                              <w:rPr>
                                <w:noProof/>
                              </w:rPr>
                              <w:drawing>
                                <wp:inline distT="0" distB="0" distL="0" distR="0" wp14:anchorId="31E852FA" wp14:editId="38C4065B">
                                  <wp:extent cx="180000" cy="180000"/>
                                  <wp:effectExtent l="0" t="0" r="0" b="0"/>
                                  <wp:docPr id="2" name="Afbeelding 2" descr="http://st.depositphotos.com/1780879/3682/i/110/depositphotos_36823679-Blue-icon-of-pho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http://st.depositphotos.com/1780879/3682/i/110/depositphotos_36823679-Blue-icon-of-pho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212" w:type="dxa"/>
                            <w:shd w:val="clear" w:color="auto" w:fill="auto"/>
                            <w:vAlign w:val="center"/>
                          </w:tcPr>
                          <w:p w:rsidR="001609FE" w:rsidRDefault="00DD7872" w:rsidP="00600E82">
                            <w:pPr>
                              <w:ind w:right="-66"/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Style w:val="adminTekstChar"/>
                              </w:rPr>
                              <w:t>+324 86 50 44 88</w:t>
                            </w:r>
                          </w:p>
                        </w:tc>
                      </w:tr>
                      <w:tr w:rsidR="00DD7872" w:rsidTr="00AF1071">
                        <w:trPr>
                          <w:trHeight w:val="397"/>
                        </w:trPr>
                        <w:tc>
                          <w:tcPr>
                            <w:tcW w:w="0" w:type="auto"/>
                          </w:tcPr>
                          <w:p w:rsidR="001609FE" w:rsidRPr="00DB6A53" w:rsidRDefault="001609FE" w:rsidP="001609FE">
                            <w:pPr>
                              <w:ind w:right="-66"/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vAlign w:val="center"/>
                          </w:tcPr>
                          <w:p w:rsidR="001609FE" w:rsidRDefault="001609FE" w:rsidP="001609FE">
                            <w:pPr>
                              <w:ind w:right="-66"/>
                              <w:jc w:val="right"/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 w:rsidRPr="00DB6A53">
                              <w:rPr>
                                <w:noProof/>
                              </w:rPr>
                              <w:drawing>
                                <wp:inline distT="0" distB="0" distL="0" distR="0" wp14:anchorId="7628761B" wp14:editId="0947DD80">
                                  <wp:extent cx="180000" cy="180000"/>
                                  <wp:effectExtent l="0" t="0" r="0" b="0"/>
                                  <wp:docPr id="3" name="Afbeelding 3" descr="http://samson-auto.bosotown.com/image/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http://samson-auto.bosotown.com/image/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96" w:type="dxa"/>
                            <w:shd w:val="clear" w:color="auto" w:fill="auto"/>
                            <w:vAlign w:val="center"/>
                          </w:tcPr>
                          <w:p w:rsidR="001609FE" w:rsidRDefault="00DD7872" w:rsidP="00DB424A">
                            <w:pPr>
                              <w:ind w:right="-66"/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Cs w:val="20"/>
                              </w:rPr>
                              <w:t>Kenneth.baksteen@student.ucll.be</w:t>
                            </w:r>
                          </w:p>
                        </w:tc>
                        <w:tc>
                          <w:tcPr>
                            <w:tcW w:w="499" w:type="dxa"/>
                            <w:shd w:val="clear" w:color="auto" w:fill="auto"/>
                            <w:vAlign w:val="center"/>
                          </w:tcPr>
                          <w:p w:rsidR="001609FE" w:rsidRDefault="001609FE" w:rsidP="001609FE">
                            <w:pPr>
                              <w:ind w:right="-66"/>
                              <w:jc w:val="right"/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  <w:r w:rsidRPr="00DB6A53">
                              <w:rPr>
                                <w:noProof/>
                              </w:rPr>
                              <w:drawing>
                                <wp:inline distT="0" distB="0" distL="0" distR="0" wp14:anchorId="25093C5C" wp14:editId="6E5D6C7C">
                                  <wp:extent cx="180000" cy="180000"/>
                                  <wp:effectExtent l="0" t="0" r="0" b="0"/>
                                  <wp:docPr id="4" name="Afbeelding 4" descr="D:\Profiles\vboerman\Desktop\linkedI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:\Profiles\vboerman\Desktop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pct5">
                                            <a:fgClr>
                                              <a:schemeClr val="accent1"/>
                                            </a:fgClr>
                                            <a:bgClr>
                                              <a:schemeClr val="accent3"/>
                                            </a:bgClr>
                                          </a:patt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212" w:type="dxa"/>
                            <w:shd w:val="clear" w:color="auto" w:fill="auto"/>
                            <w:vAlign w:val="center"/>
                          </w:tcPr>
                          <w:p w:rsidR="001609FE" w:rsidRPr="00DD7872" w:rsidRDefault="00DD7872" w:rsidP="00DD7872">
                            <w:pPr>
                              <w:ind w:right="-66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DD7872">
                              <w:rPr>
                                <w:rStyle w:val="adminTekstChar"/>
                                <w:sz w:val="24"/>
                              </w:rPr>
                              <w:t>kenneth-baksteen-a7136015a</w:t>
                            </w:r>
                          </w:p>
                        </w:tc>
                      </w:tr>
                    </w:tbl>
                    <w:p w:rsidR="00DF1FEA" w:rsidRDefault="00DF1FEA" w:rsidP="00FA7157">
                      <w:pPr>
                        <w:pStyle w:val="Masthead"/>
                        <w:spacing w:line="240" w:lineRule="auto"/>
                        <w:ind w:right="-66"/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</w:pPr>
                    </w:p>
                    <w:p w:rsidR="00DF1FEA" w:rsidRPr="00047C67" w:rsidRDefault="00DF1FEA" w:rsidP="00DF1FEA">
                      <w:pPr>
                        <w:pStyle w:val="Masthead"/>
                        <w:ind w:right="-66"/>
                        <w:rPr>
                          <w:rFonts w:ascii="Century Gothic" w:hAnsi="Century Gothic" w:cs="Arial"/>
                          <w:i w:val="0"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  <w:r>
                        <w:rPr>
                          <w:rFonts w:ascii="Century Gothic" w:hAnsi="Century Gothic" w:cs="Arial"/>
                          <w:i w:val="0"/>
                          <w:color w:val="auto"/>
                          <w:sz w:val="20"/>
                        </w:rPr>
                        <w:tab/>
                      </w:r>
                    </w:p>
                    <w:p w:rsidR="00DF1FEA" w:rsidRPr="001D6DC5" w:rsidRDefault="00DF1FEA" w:rsidP="00DF1FEA">
                      <w:pPr>
                        <w:pStyle w:val="Masthead"/>
                        <w:ind w:right="-66"/>
                        <w:rPr>
                          <w:rFonts w:ascii="Century Gothic" w:hAnsi="Century Gothic" w:cs="Arial"/>
                          <w:color w:val="365F91" w:themeColor="accent1" w:themeShade="BF"/>
                          <w:sz w:val="84"/>
                          <w:szCs w:val="84"/>
                        </w:rPr>
                      </w:pPr>
                    </w:p>
                    <w:p w:rsidR="00DF1FEA" w:rsidRDefault="00DF1FEA" w:rsidP="00DF1FEA">
                      <w:pPr>
                        <w:pStyle w:val="Masthead"/>
                        <w:ind w:right="-66"/>
                        <w:rPr>
                          <w:rFonts w:ascii="Arial" w:hAnsi="Arial" w:cs="Arial"/>
                          <w:color w:val="365F91" w:themeColor="accent1" w:themeShade="BF"/>
                          <w:sz w:val="84"/>
                          <w:szCs w:val="84"/>
                        </w:rPr>
                      </w:pPr>
                    </w:p>
                    <w:p w:rsidR="00DF1FEA" w:rsidRDefault="00DF1FEA" w:rsidP="00DF1FEA">
                      <w:pPr>
                        <w:pStyle w:val="Masthead"/>
                        <w:ind w:right="-66"/>
                        <w:rPr>
                          <w:rFonts w:ascii="Arial" w:hAnsi="Arial" w:cs="Arial"/>
                          <w:color w:val="365F91" w:themeColor="accent1" w:themeShade="BF"/>
                          <w:sz w:val="84"/>
                          <w:szCs w:val="84"/>
                        </w:rPr>
                      </w:pPr>
                    </w:p>
                    <w:p w:rsidR="00DF1FEA" w:rsidRDefault="00DF1FEA" w:rsidP="00DF1FEA">
                      <w:pPr>
                        <w:pStyle w:val="Masthead"/>
                        <w:ind w:right="-66"/>
                        <w:rPr>
                          <w:rFonts w:ascii="Arial" w:hAnsi="Arial" w:cs="Arial"/>
                          <w:color w:val="365F91" w:themeColor="accent1" w:themeShade="BF"/>
                          <w:sz w:val="84"/>
                          <w:szCs w:val="84"/>
                        </w:rPr>
                      </w:pPr>
                    </w:p>
                    <w:p w:rsidR="00DF1FEA" w:rsidRDefault="00DF1FEA" w:rsidP="00DF1FEA">
                      <w:pPr>
                        <w:pStyle w:val="Masthead"/>
                        <w:ind w:right="-66"/>
                        <w:rPr>
                          <w:rFonts w:ascii="Arial" w:hAnsi="Arial" w:cs="Arial"/>
                          <w:color w:val="365F91" w:themeColor="accent1" w:themeShade="BF"/>
                          <w:sz w:val="84"/>
                          <w:szCs w:val="84"/>
                        </w:rPr>
                      </w:pPr>
                    </w:p>
                    <w:p w:rsidR="00DF1FEA" w:rsidRDefault="00DF1FEA" w:rsidP="00DF1FEA">
                      <w:pPr>
                        <w:pStyle w:val="Masthead"/>
                        <w:ind w:right="-66"/>
                        <w:rPr>
                          <w:rFonts w:ascii="Arial" w:hAnsi="Arial" w:cs="Arial"/>
                          <w:color w:val="365F91" w:themeColor="accent1" w:themeShade="BF"/>
                          <w:sz w:val="84"/>
                          <w:szCs w:val="84"/>
                        </w:rPr>
                      </w:pPr>
                    </w:p>
                    <w:p w:rsidR="00DF1FEA" w:rsidRPr="005B7428" w:rsidRDefault="00DF1FEA" w:rsidP="00DF1FEA">
                      <w:pPr>
                        <w:pStyle w:val="Masthead"/>
                        <w:ind w:right="-66"/>
                        <w:rPr>
                          <w:rFonts w:ascii="Arial" w:hAnsi="Arial" w:cs="Arial"/>
                          <w:color w:val="365F91" w:themeColor="accent1" w:themeShade="BF"/>
                          <w:sz w:val="84"/>
                          <w:szCs w:val="8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1FEA" w:rsidRDefault="00DF1FEA"/>
    <w:p w:rsidR="00DF1FEA" w:rsidRDefault="00DF1FEA"/>
    <w:p w:rsidR="00DF1FEA" w:rsidRDefault="00DF1FEA"/>
    <w:p w:rsidR="004D5829" w:rsidRDefault="004D5829" w:rsidP="004D5829"/>
    <w:p w:rsidR="00AF1071" w:rsidRDefault="00AF1071" w:rsidP="00AF1071">
      <w:pPr>
        <w:pStyle w:val="adminTitel"/>
        <w:spacing w:before="0" w:after="0"/>
      </w:pPr>
    </w:p>
    <w:p w:rsidR="008558E4" w:rsidRPr="00FD6249" w:rsidRDefault="008558E4" w:rsidP="00AF1071">
      <w:pPr>
        <w:pStyle w:val="adminTitel"/>
        <w:spacing w:before="120" w:after="0"/>
      </w:pPr>
      <w:r>
        <w:t>Ervaring</w:t>
      </w:r>
    </w:p>
    <w:p w:rsidR="00F27080" w:rsidRDefault="00F27080" w:rsidP="00F27080">
      <w:pPr>
        <w:pStyle w:val="Geenafstand"/>
      </w:pPr>
    </w:p>
    <w:p w:rsidR="00F27080" w:rsidRDefault="00F27080" w:rsidP="00F27080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Project Yahtzee 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Java</w:t>
      </w:r>
    </w:p>
    <w:p w:rsidR="00F27080" w:rsidRDefault="00F27080" w:rsidP="00F27080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 xml:space="preserve">Project </w:t>
      </w:r>
      <w:proofErr w:type="spellStart"/>
      <w:r>
        <w:rPr>
          <w:rFonts w:ascii="Century Gothic" w:hAnsi="Century Gothic"/>
        </w:rPr>
        <w:t>Reversi</w:t>
      </w:r>
      <w:proofErr w:type="spellEnd"/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>C#</w:t>
      </w:r>
    </w:p>
    <w:p w:rsidR="00F27080" w:rsidRPr="00F27080" w:rsidRDefault="005F6747" w:rsidP="00AF1071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Projectweken TI</w:t>
      </w:r>
      <w:r>
        <w:rPr>
          <w:rFonts w:ascii="Century Gothic" w:hAnsi="Century Gothic"/>
        </w:rPr>
        <w:tab/>
        <w:t>-</w:t>
      </w:r>
      <w:r>
        <w:rPr>
          <w:rFonts w:ascii="Century Gothic" w:hAnsi="Century Gothic"/>
        </w:rPr>
        <w:tab/>
        <w:t xml:space="preserve">Java / CSS / HTML5 </w:t>
      </w:r>
    </w:p>
    <w:p w:rsidR="00AA30CA" w:rsidRPr="00FD6249" w:rsidRDefault="00AA30CA" w:rsidP="00AF1071">
      <w:pPr>
        <w:pStyle w:val="adminTitel"/>
        <w:spacing w:before="240" w:after="0"/>
      </w:pPr>
      <w:r w:rsidRPr="00FD6249">
        <w:t>Studies en opleiding</w:t>
      </w:r>
    </w:p>
    <w:p w:rsidR="00AA30CA" w:rsidRPr="00A81A34" w:rsidRDefault="00AA30CA" w:rsidP="00AA30CA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AA30CA" w:rsidRDefault="0035520D" w:rsidP="00AA30CA">
      <w:pPr>
        <w:tabs>
          <w:tab w:val="right" w:pos="9923"/>
        </w:tabs>
        <w:rPr>
          <w:rFonts w:ascii="Century Gothic" w:hAnsi="Century Gothic"/>
        </w:rPr>
      </w:pPr>
      <w:r>
        <w:rPr>
          <w:rStyle w:val="adminTekstChar"/>
        </w:rPr>
        <w:t xml:space="preserve">Bachelor in de </w:t>
      </w:r>
      <w:r w:rsidR="00DD7872">
        <w:rPr>
          <w:rStyle w:val="adminTekstChar"/>
        </w:rPr>
        <w:t>Toegepaste Informatica – UC Leuven Limburg</w:t>
      </w:r>
      <w:r w:rsidR="00AA30C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– Campus </w:t>
      </w:r>
      <w:proofErr w:type="spellStart"/>
      <w:r>
        <w:rPr>
          <w:rFonts w:ascii="Century Gothic" w:hAnsi="Century Gothic"/>
        </w:rPr>
        <w:t>Proximus</w:t>
      </w:r>
      <w:proofErr w:type="spellEnd"/>
      <w:r w:rsidR="00AA30CA">
        <w:rPr>
          <w:rFonts w:ascii="Century Gothic" w:hAnsi="Century Gothic"/>
        </w:rPr>
        <w:tab/>
      </w:r>
      <w:r w:rsidR="00DD7872">
        <w:rPr>
          <w:rStyle w:val="adminTekstChar"/>
        </w:rPr>
        <w:t>2016</w:t>
      </w:r>
      <w:r w:rsidR="00AA30CA">
        <w:rPr>
          <w:rFonts w:ascii="Century Gothic" w:hAnsi="Century Gothic"/>
        </w:rPr>
        <w:t xml:space="preserve"> - </w:t>
      </w:r>
      <w:r w:rsidR="00DD7872">
        <w:rPr>
          <w:rStyle w:val="adminTekstChar"/>
        </w:rPr>
        <w:t>2018</w:t>
      </w:r>
    </w:p>
    <w:p w:rsidR="00AA30CA" w:rsidRDefault="0035520D" w:rsidP="00AA30CA">
      <w:pPr>
        <w:tabs>
          <w:tab w:val="right" w:pos="9923"/>
        </w:tabs>
        <w:rPr>
          <w:rFonts w:ascii="Century Gothic" w:hAnsi="Century Gothic"/>
        </w:rPr>
      </w:pPr>
      <w:r>
        <w:rPr>
          <w:rStyle w:val="adminTekstChar"/>
        </w:rPr>
        <w:t xml:space="preserve">Bachelor in de </w:t>
      </w:r>
      <w:r w:rsidR="00DD7872">
        <w:rPr>
          <w:rStyle w:val="adminTekstChar"/>
        </w:rPr>
        <w:t>Industri</w:t>
      </w:r>
      <w:r w:rsidR="00063EFF">
        <w:rPr>
          <w:rStyle w:val="adminTekstChar"/>
        </w:rPr>
        <w:t>ë</w:t>
      </w:r>
      <w:r w:rsidR="00DD7872">
        <w:rPr>
          <w:rStyle w:val="adminTekstChar"/>
        </w:rPr>
        <w:t>l</w:t>
      </w:r>
      <w:r>
        <w:rPr>
          <w:rStyle w:val="adminTekstChar"/>
        </w:rPr>
        <w:t>e</w:t>
      </w:r>
      <w:r w:rsidR="00DD7872">
        <w:rPr>
          <w:rStyle w:val="adminTekstChar"/>
        </w:rPr>
        <w:t xml:space="preserve"> </w:t>
      </w:r>
      <w:r>
        <w:rPr>
          <w:rStyle w:val="adminTekstChar"/>
        </w:rPr>
        <w:t>Wetenschappen</w:t>
      </w:r>
      <w:r w:rsidR="00AA30CA">
        <w:rPr>
          <w:rFonts w:ascii="Century Gothic" w:hAnsi="Century Gothic"/>
        </w:rPr>
        <w:t xml:space="preserve"> </w:t>
      </w:r>
      <w:r w:rsidR="00DD7872">
        <w:rPr>
          <w:rFonts w:ascii="Century Gothic" w:hAnsi="Century Gothic"/>
        </w:rPr>
        <w:t>–</w:t>
      </w:r>
      <w:r w:rsidR="00AA30CA">
        <w:rPr>
          <w:rFonts w:ascii="Century Gothic" w:hAnsi="Century Gothic"/>
        </w:rPr>
        <w:t xml:space="preserve"> </w:t>
      </w:r>
      <w:r w:rsidR="00DD7872">
        <w:rPr>
          <w:rFonts w:ascii="Century Gothic" w:hAnsi="Century Gothic"/>
        </w:rPr>
        <w:t xml:space="preserve">KU Leuven </w:t>
      </w:r>
      <w:r>
        <w:rPr>
          <w:rFonts w:ascii="Century Gothic" w:hAnsi="Century Gothic"/>
        </w:rPr>
        <w:t xml:space="preserve">- </w:t>
      </w:r>
      <w:r w:rsidR="00DD7872">
        <w:rPr>
          <w:rFonts w:ascii="Century Gothic" w:hAnsi="Century Gothic"/>
        </w:rPr>
        <w:t>Campus Groep T</w:t>
      </w:r>
      <w:r w:rsidR="00AA30CA">
        <w:rPr>
          <w:rFonts w:ascii="Century Gothic" w:hAnsi="Century Gothic"/>
        </w:rPr>
        <w:t xml:space="preserve"> </w:t>
      </w:r>
      <w:r w:rsidR="00AA30CA">
        <w:rPr>
          <w:rFonts w:ascii="Century Gothic" w:hAnsi="Century Gothic"/>
        </w:rPr>
        <w:tab/>
      </w:r>
      <w:r w:rsidR="00DD7872">
        <w:rPr>
          <w:rStyle w:val="adminTekstChar"/>
        </w:rPr>
        <w:t>2015</w:t>
      </w:r>
      <w:r w:rsidR="00AA30CA">
        <w:rPr>
          <w:rFonts w:ascii="Century Gothic" w:hAnsi="Century Gothic"/>
        </w:rPr>
        <w:t xml:space="preserve"> - </w:t>
      </w:r>
      <w:r w:rsidR="00DD7872">
        <w:rPr>
          <w:rFonts w:ascii="Century Gothic" w:hAnsi="Century Gothic"/>
        </w:rPr>
        <w:t>2016</w:t>
      </w:r>
    </w:p>
    <w:p w:rsidR="00AA30CA" w:rsidRDefault="00DD7872" w:rsidP="00AA30CA">
      <w:pPr>
        <w:tabs>
          <w:tab w:val="right" w:pos="9923"/>
        </w:tabs>
        <w:rPr>
          <w:rFonts w:ascii="Century Gothic" w:hAnsi="Century Gothic"/>
        </w:rPr>
      </w:pPr>
      <w:r>
        <w:rPr>
          <w:rStyle w:val="adminTekstChar"/>
        </w:rPr>
        <w:t>Wetenschappen Wiskunde</w:t>
      </w:r>
      <w:r w:rsidR="00AA30C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–</w:t>
      </w:r>
      <w:r w:rsidR="00AA30C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Heilig Hart</w:t>
      </w:r>
      <w:r w:rsidR="00063EFF">
        <w:rPr>
          <w:rFonts w:ascii="Century Gothic" w:hAnsi="Century Gothic"/>
        </w:rPr>
        <w:t>i</w:t>
      </w:r>
      <w:bookmarkStart w:id="0" w:name="_GoBack"/>
      <w:bookmarkEnd w:id="0"/>
      <w:r>
        <w:rPr>
          <w:rFonts w:ascii="Century Gothic" w:hAnsi="Century Gothic"/>
        </w:rPr>
        <w:t>nstituut Heverlee</w:t>
      </w:r>
      <w:r w:rsidR="00AA30CA">
        <w:rPr>
          <w:rFonts w:ascii="Century Gothic" w:hAnsi="Century Gothic"/>
        </w:rPr>
        <w:t xml:space="preserve"> </w:t>
      </w:r>
      <w:r w:rsidR="00AA30CA">
        <w:rPr>
          <w:rFonts w:ascii="Century Gothic" w:hAnsi="Century Gothic"/>
        </w:rPr>
        <w:tab/>
      </w:r>
      <w:r>
        <w:rPr>
          <w:rStyle w:val="adminTekstChar"/>
        </w:rPr>
        <w:t>2009</w:t>
      </w:r>
      <w:r w:rsidR="00AA30CA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2015</w:t>
      </w:r>
    </w:p>
    <w:p w:rsidR="00B2416E" w:rsidRPr="00FD6249" w:rsidRDefault="00B2416E" w:rsidP="00AF1071">
      <w:pPr>
        <w:pStyle w:val="adminTitel"/>
        <w:spacing w:before="240" w:after="0"/>
      </w:pPr>
      <w:r w:rsidRPr="00FD6249">
        <w:t>Persoonlijke vaardigheden</w:t>
      </w:r>
    </w:p>
    <w:p w:rsidR="00B2416E" w:rsidRPr="00680C1E" w:rsidRDefault="00B2416E" w:rsidP="0001291E">
      <w:pPr>
        <w:spacing w:before="240"/>
        <w:ind w:left="2127" w:hanging="2127"/>
        <w:rPr>
          <w:rFonts w:ascii="Century Gothic" w:hAnsi="Century Gothic"/>
        </w:rPr>
      </w:pPr>
      <w:r w:rsidRPr="00680C1E">
        <w:rPr>
          <w:rFonts w:ascii="Century Gothic" w:hAnsi="Century Gothic"/>
        </w:rPr>
        <w:sym w:font="Wingdings" w:char="F0FE"/>
      </w:r>
      <w:r w:rsidRPr="00680C1E">
        <w:rPr>
          <w:rFonts w:ascii="Century Gothic" w:hAnsi="Century Gothic"/>
        </w:rPr>
        <w:t xml:space="preserve"> </w:t>
      </w:r>
      <w:r w:rsidR="00C60B05">
        <w:rPr>
          <w:rStyle w:val="adminTekstChar"/>
        </w:rPr>
        <w:t>Doorzettingsvermogen</w:t>
      </w:r>
      <w:r w:rsidR="0001291E">
        <w:rPr>
          <w:rFonts w:ascii="Century Gothic" w:hAnsi="Century Gothic"/>
        </w:rPr>
        <w:tab/>
      </w:r>
      <w:r w:rsidR="00C60B05">
        <w:rPr>
          <w:rStyle w:val="adminTekstChar"/>
        </w:rPr>
        <w:t>Ik zoek telkens naar een oplossing ook al vind ik deze niet direct</w:t>
      </w:r>
    </w:p>
    <w:p w:rsidR="00B2416E" w:rsidRPr="00680C1E" w:rsidRDefault="00B2416E" w:rsidP="0001291E">
      <w:pPr>
        <w:ind w:left="2127" w:hanging="2127"/>
        <w:rPr>
          <w:rFonts w:ascii="Century Gothic" w:hAnsi="Century Gothic"/>
        </w:rPr>
      </w:pPr>
      <w:r w:rsidRPr="00680C1E">
        <w:rPr>
          <w:rFonts w:ascii="Century Gothic" w:hAnsi="Century Gothic"/>
        </w:rPr>
        <w:sym w:font="Wingdings" w:char="F0FE"/>
      </w:r>
      <w:r w:rsidRPr="00680C1E">
        <w:rPr>
          <w:rFonts w:ascii="Century Gothic" w:hAnsi="Century Gothic"/>
        </w:rPr>
        <w:t xml:space="preserve"> </w:t>
      </w:r>
      <w:r w:rsidR="00C60B05">
        <w:rPr>
          <w:rFonts w:ascii="Century Gothic" w:hAnsi="Century Gothic"/>
        </w:rPr>
        <w:t>Behulpzaam</w:t>
      </w:r>
      <w:r w:rsidR="00C60B05">
        <w:rPr>
          <w:rFonts w:ascii="Century Gothic" w:hAnsi="Century Gothic"/>
        </w:rPr>
        <w:tab/>
      </w:r>
      <w:r w:rsidR="0001291E">
        <w:rPr>
          <w:rFonts w:ascii="Century Gothic" w:hAnsi="Century Gothic"/>
        </w:rPr>
        <w:tab/>
      </w:r>
      <w:r w:rsidR="00C60B05">
        <w:rPr>
          <w:rFonts w:ascii="Century Gothic" w:hAnsi="Century Gothic"/>
        </w:rPr>
        <w:t>Als mensen vragen hebben sta ik klaar om ze te beantwoorden</w:t>
      </w:r>
    </w:p>
    <w:p w:rsidR="00B2416E" w:rsidRPr="00680C1E" w:rsidRDefault="00B2416E" w:rsidP="004D5829">
      <w:pPr>
        <w:rPr>
          <w:rFonts w:ascii="Century Gothic" w:hAnsi="Century Gothic"/>
        </w:rPr>
      </w:pPr>
      <w:r w:rsidRPr="00680C1E">
        <w:rPr>
          <w:rFonts w:ascii="Century Gothic" w:hAnsi="Century Gothic"/>
        </w:rPr>
        <w:sym w:font="Wingdings" w:char="F0FE"/>
      </w:r>
      <w:r w:rsidR="00513945">
        <w:rPr>
          <w:rFonts w:ascii="Century Gothic" w:hAnsi="Century Gothic"/>
        </w:rPr>
        <w:t xml:space="preserve"> </w:t>
      </w:r>
      <w:r w:rsidR="0035520D">
        <w:rPr>
          <w:rFonts w:ascii="Century Gothic" w:hAnsi="Century Gothic"/>
        </w:rPr>
        <w:t>Onderzoekend</w:t>
      </w:r>
      <w:r w:rsidR="0035520D">
        <w:rPr>
          <w:rFonts w:ascii="Century Gothic" w:hAnsi="Century Gothic"/>
        </w:rPr>
        <w:tab/>
      </w:r>
      <w:r w:rsidR="0035520D">
        <w:rPr>
          <w:rFonts w:ascii="Century Gothic" w:hAnsi="Century Gothic"/>
        </w:rPr>
        <w:tab/>
      </w:r>
      <w:r w:rsidR="0001291E">
        <w:rPr>
          <w:rFonts w:ascii="Century Gothic" w:hAnsi="Century Gothic"/>
        </w:rPr>
        <w:tab/>
      </w:r>
      <w:r w:rsidR="0035520D">
        <w:rPr>
          <w:rFonts w:ascii="Century Gothic" w:hAnsi="Century Gothic"/>
        </w:rPr>
        <w:t>Ik zoek zelf veel online op om zo bij te leren en bij te blijven</w:t>
      </w:r>
    </w:p>
    <w:p w:rsidR="00DB6481" w:rsidRPr="00FD6249" w:rsidRDefault="00DB6481" w:rsidP="00AF1071">
      <w:pPr>
        <w:pStyle w:val="adminTitel"/>
        <w:spacing w:before="240" w:after="0"/>
      </w:pPr>
      <w:r>
        <w:t>Talenkennis</w:t>
      </w:r>
    </w:p>
    <w:p w:rsidR="00A81A34" w:rsidRDefault="00DD7872" w:rsidP="00037816">
      <w:pPr>
        <w:spacing w:before="240"/>
        <w:rPr>
          <w:rFonts w:ascii="Century Gothic" w:hAnsi="Century Gothic"/>
        </w:rPr>
      </w:pPr>
      <w:r>
        <w:rPr>
          <w:rStyle w:val="adminTekstChar"/>
        </w:rPr>
        <w:t>Nederlands</w:t>
      </w:r>
      <w:r w:rsidR="0001291E">
        <w:rPr>
          <w:rFonts w:ascii="Century Gothic" w:hAnsi="Century Gothic"/>
        </w:rPr>
        <w:tab/>
      </w:r>
      <w:r>
        <w:rPr>
          <w:rStyle w:val="adminTekstChar"/>
        </w:rPr>
        <w:t>Vlot gesproken en geschreven - Moedertaal</w:t>
      </w:r>
      <w:r w:rsidR="00451A1A">
        <w:rPr>
          <w:rStyle w:val="adminTekstChar"/>
        </w:rPr>
        <w:t xml:space="preserve"> </w:t>
      </w:r>
    </w:p>
    <w:p w:rsidR="00680C1E" w:rsidRDefault="00DD7872" w:rsidP="004D5829">
      <w:pPr>
        <w:rPr>
          <w:rFonts w:ascii="Century Gothic" w:hAnsi="Century Gothic"/>
        </w:rPr>
      </w:pPr>
      <w:r>
        <w:rPr>
          <w:rStyle w:val="adminTekstChar"/>
        </w:rPr>
        <w:t>Engels</w:t>
      </w:r>
      <w:r w:rsidR="0001291E">
        <w:rPr>
          <w:rFonts w:ascii="Century Gothic" w:hAnsi="Century Gothic"/>
        </w:rPr>
        <w:tab/>
      </w:r>
      <w:r>
        <w:rPr>
          <w:rStyle w:val="adminTekstChar"/>
        </w:rPr>
        <w:t>Vlot gesproken en geschreven</w:t>
      </w:r>
    </w:p>
    <w:p w:rsidR="00680C1E" w:rsidRDefault="00DD7872" w:rsidP="004D5829">
      <w:pPr>
        <w:rPr>
          <w:rFonts w:ascii="Century Gothic" w:hAnsi="Century Gothic"/>
        </w:rPr>
      </w:pPr>
      <w:r>
        <w:rPr>
          <w:rFonts w:ascii="Century Gothic" w:hAnsi="Century Gothic"/>
        </w:rPr>
        <w:t>Frans</w:t>
      </w:r>
      <w:r w:rsidR="0001291E">
        <w:rPr>
          <w:rFonts w:ascii="Century Gothic" w:hAnsi="Century Gothic"/>
        </w:rPr>
        <w:tab/>
      </w:r>
      <w:r>
        <w:rPr>
          <w:rStyle w:val="adminTekstChar"/>
        </w:rPr>
        <w:t>Algemene kennis</w:t>
      </w:r>
    </w:p>
    <w:p w:rsidR="00680C1E" w:rsidRDefault="007C77F9" w:rsidP="0035520D">
      <w:pPr>
        <w:rPr>
          <w:rFonts w:ascii="Century Gothic" w:hAnsi="Century Gothic"/>
        </w:rPr>
      </w:pPr>
      <w:r>
        <w:rPr>
          <w:rFonts w:ascii="Century Gothic" w:hAnsi="Century Gothic"/>
        </w:rPr>
        <w:t>Duits</w:t>
      </w:r>
      <w:r>
        <w:rPr>
          <w:rFonts w:ascii="Century Gothic" w:hAnsi="Century Gothic"/>
        </w:rPr>
        <w:tab/>
        <w:t>Basis kennis</w:t>
      </w:r>
      <w:r w:rsidR="0001291E">
        <w:rPr>
          <w:rFonts w:ascii="Century Gothic" w:hAnsi="Century Gothic"/>
        </w:rPr>
        <w:tab/>
      </w:r>
    </w:p>
    <w:p w:rsidR="00B2416E" w:rsidRPr="00FD6249" w:rsidRDefault="00451A1A" w:rsidP="00AF1071">
      <w:pPr>
        <w:pStyle w:val="adminTitel"/>
        <w:spacing w:before="240" w:after="0"/>
      </w:pPr>
      <w:r>
        <w:t>Computerkennis</w:t>
      </w:r>
    </w:p>
    <w:p w:rsidR="00680C1E" w:rsidRDefault="007C77F9" w:rsidP="0001291E">
      <w:pPr>
        <w:spacing w:before="240"/>
        <w:rPr>
          <w:rFonts w:ascii="Century Gothic" w:hAnsi="Century Gothic"/>
        </w:rPr>
      </w:pPr>
      <w:r>
        <w:rPr>
          <w:rStyle w:val="adminTekstChar"/>
        </w:rPr>
        <w:t xml:space="preserve">Java </w:t>
      </w:r>
      <w:r w:rsidR="00A222CA">
        <w:rPr>
          <w:rStyle w:val="adminTekstChar"/>
        </w:rPr>
        <w:t>/</w:t>
      </w:r>
      <w:r>
        <w:rPr>
          <w:rStyle w:val="adminTekstChar"/>
        </w:rPr>
        <w:t xml:space="preserve"> Javascript</w:t>
      </w:r>
      <w:r w:rsidR="006D4DCE">
        <w:rPr>
          <w:rFonts w:ascii="Century Gothic" w:hAnsi="Century Gothic"/>
        </w:rPr>
        <w:tab/>
      </w:r>
      <w:r w:rsidR="00A222CA">
        <w:rPr>
          <w:rFonts w:ascii="Century Gothic" w:hAnsi="Century Gothic"/>
        </w:rPr>
        <w:tab/>
      </w:r>
      <w:r w:rsidR="00A222CA">
        <w:rPr>
          <w:rFonts w:ascii="Century Gothic" w:hAnsi="Century Gothic"/>
        </w:rPr>
        <w:tab/>
      </w:r>
      <w:r w:rsidR="00A222CA">
        <w:rPr>
          <w:rStyle w:val="adminTekstChar"/>
        </w:rPr>
        <w:t>Hoog</w:t>
      </w:r>
      <w:r w:rsidR="00451A1A" w:rsidRPr="00451A1A">
        <w:rPr>
          <w:rStyle w:val="adminTekstChar"/>
        </w:rPr>
        <w:t xml:space="preserve"> niveau</w:t>
      </w:r>
    </w:p>
    <w:p w:rsidR="00680C1E" w:rsidRDefault="007C77F9" w:rsidP="004D5829">
      <w:pPr>
        <w:rPr>
          <w:rFonts w:ascii="Century Gothic" w:hAnsi="Century Gothic"/>
        </w:rPr>
      </w:pPr>
      <w:r>
        <w:rPr>
          <w:rStyle w:val="adminTekstChar"/>
        </w:rPr>
        <w:t xml:space="preserve">Python </w:t>
      </w:r>
      <w:r w:rsidR="00A222CA">
        <w:rPr>
          <w:rStyle w:val="adminTekstChar"/>
        </w:rPr>
        <w:t>/</w:t>
      </w:r>
      <w:r>
        <w:rPr>
          <w:rStyle w:val="adminTekstChar"/>
        </w:rPr>
        <w:t xml:space="preserve"> C++</w:t>
      </w:r>
      <w:r w:rsidR="00A222CA">
        <w:rPr>
          <w:rStyle w:val="adminTekstChar"/>
        </w:rPr>
        <w:t xml:space="preserve"> / C#</w:t>
      </w:r>
      <w:r w:rsidR="006D4DCE">
        <w:rPr>
          <w:rFonts w:ascii="Century Gothic" w:hAnsi="Century Gothic"/>
        </w:rPr>
        <w:tab/>
      </w:r>
      <w:r w:rsidR="00A222CA">
        <w:rPr>
          <w:rFonts w:ascii="Century Gothic" w:hAnsi="Century Gothic"/>
        </w:rPr>
        <w:tab/>
      </w:r>
      <w:r w:rsidR="00A222CA">
        <w:rPr>
          <w:rFonts w:ascii="Century Gothic" w:hAnsi="Century Gothic"/>
        </w:rPr>
        <w:tab/>
      </w:r>
      <w:r w:rsidR="00A222CA">
        <w:rPr>
          <w:rStyle w:val="adminTekstChar"/>
        </w:rPr>
        <w:t>Gemiddeld niveau</w:t>
      </w:r>
    </w:p>
    <w:p w:rsidR="0004534D" w:rsidRDefault="007C77F9" w:rsidP="004D5829">
      <w:pPr>
        <w:rPr>
          <w:rStyle w:val="adminTekstChar"/>
        </w:rPr>
      </w:pPr>
      <w:r>
        <w:rPr>
          <w:rStyle w:val="adminTekstChar"/>
        </w:rPr>
        <w:t xml:space="preserve">HTML5 </w:t>
      </w:r>
      <w:r w:rsidR="00A222CA">
        <w:rPr>
          <w:rStyle w:val="adminTekstChar"/>
        </w:rPr>
        <w:t>/</w:t>
      </w:r>
      <w:r>
        <w:rPr>
          <w:rStyle w:val="adminTekstChar"/>
        </w:rPr>
        <w:t xml:space="preserve"> CSS</w:t>
      </w:r>
      <w:r w:rsidR="006D4DCE">
        <w:rPr>
          <w:rFonts w:ascii="Century Gothic" w:hAnsi="Century Gothic"/>
        </w:rPr>
        <w:tab/>
      </w:r>
      <w:r w:rsidR="00A222CA">
        <w:rPr>
          <w:rFonts w:ascii="Century Gothic" w:hAnsi="Century Gothic"/>
        </w:rPr>
        <w:tab/>
      </w:r>
      <w:r w:rsidR="00A222CA">
        <w:rPr>
          <w:rFonts w:ascii="Century Gothic" w:hAnsi="Century Gothic"/>
        </w:rPr>
        <w:tab/>
      </w:r>
      <w:r w:rsidR="00A222CA">
        <w:rPr>
          <w:rStyle w:val="adminTekstChar"/>
        </w:rPr>
        <w:t>Hoog</w:t>
      </w:r>
      <w:r w:rsidR="00451A1A" w:rsidRPr="00451A1A">
        <w:rPr>
          <w:rStyle w:val="adminTekstChar"/>
        </w:rPr>
        <w:t xml:space="preserve"> niveau</w:t>
      </w:r>
    </w:p>
    <w:p w:rsidR="00680C1E" w:rsidRDefault="00A222CA" w:rsidP="007C77F9">
      <w:pPr>
        <w:ind w:left="0" w:firstLine="0"/>
        <w:rPr>
          <w:rFonts w:ascii="Century Gothic" w:hAnsi="Century Gothic"/>
        </w:rPr>
      </w:pPr>
      <w:r>
        <w:rPr>
          <w:rFonts w:ascii="Century Gothic" w:hAnsi="Century Gothic"/>
        </w:rPr>
        <w:t>Microsoft Office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Gemiddeld niveau</w:t>
      </w:r>
    </w:p>
    <w:p w:rsidR="007C77F9" w:rsidRPr="00FD6249" w:rsidRDefault="007C77F9" w:rsidP="00AF1071">
      <w:pPr>
        <w:pStyle w:val="adminTitel"/>
        <w:spacing w:before="240" w:after="0"/>
      </w:pPr>
      <w:r>
        <w:t>Hobby’s</w:t>
      </w:r>
    </w:p>
    <w:p w:rsidR="007C77F9" w:rsidRDefault="007C77F9" w:rsidP="007C77F9">
      <w:pPr>
        <w:pStyle w:val="Lijstaline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8 jaar geturnd bij GDO Kortenberg</w:t>
      </w:r>
    </w:p>
    <w:p w:rsidR="007C77F9" w:rsidRDefault="007C77F9" w:rsidP="007C77F9">
      <w:pPr>
        <w:pStyle w:val="Lijstaline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Pingpongen in vrije tijd</w:t>
      </w:r>
    </w:p>
    <w:p w:rsidR="007C77F9" w:rsidRDefault="007C77F9" w:rsidP="0035520D">
      <w:pPr>
        <w:pStyle w:val="Lijstalinea"/>
        <w:numPr>
          <w:ilvl w:val="0"/>
          <w:numId w:val="7"/>
        </w:numPr>
      </w:pPr>
      <w:r>
        <w:rPr>
          <w:rFonts w:ascii="Century Gothic" w:hAnsi="Century Gothic"/>
        </w:rPr>
        <w:t>Skaten in vrije tijd</w:t>
      </w:r>
    </w:p>
    <w:p w:rsidR="00B2416E" w:rsidRPr="00FD6249" w:rsidRDefault="00B2416E" w:rsidP="00AF1071">
      <w:pPr>
        <w:pStyle w:val="adminTitel"/>
        <w:spacing w:before="240" w:after="0"/>
      </w:pPr>
      <w:r w:rsidRPr="00FD6249">
        <w:t>Varia</w:t>
      </w:r>
    </w:p>
    <w:p w:rsidR="00792DA1" w:rsidRDefault="007C77F9" w:rsidP="007C77F9">
      <w:pPr>
        <w:pStyle w:val="Lijstaline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Beschikt over een auto rijbewijs</w:t>
      </w:r>
    </w:p>
    <w:p w:rsidR="007C77F9" w:rsidRDefault="007C77F9" w:rsidP="007C77F9">
      <w:pPr>
        <w:pStyle w:val="Lijstaline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Beschikt over een moto rijbewijs</w:t>
      </w:r>
    </w:p>
    <w:p w:rsidR="00CB1B0D" w:rsidRPr="00AF1071" w:rsidRDefault="007C77F9" w:rsidP="00AF1071">
      <w:pPr>
        <w:pStyle w:val="Lijstaline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Woonplaats gelegen tussen de regio’s Brussel en Leuven</w:t>
      </w:r>
    </w:p>
    <w:sectPr w:rsidR="00CB1B0D" w:rsidRPr="00AF1071" w:rsidSect="00793FE4">
      <w:footerReference w:type="default" r:id="rId12"/>
      <w:footerReference w:type="first" r:id="rId13"/>
      <w:pgSz w:w="11906" w:h="16838"/>
      <w:pgMar w:top="993" w:right="849" w:bottom="127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6FD" w:rsidRDefault="007F66FD" w:rsidP="009D0B3B">
      <w:pPr>
        <w:spacing w:line="240" w:lineRule="auto"/>
      </w:pPr>
      <w:r>
        <w:separator/>
      </w:r>
    </w:p>
    <w:p w:rsidR="007F66FD" w:rsidRDefault="007F66FD"/>
  </w:endnote>
  <w:endnote w:type="continuationSeparator" w:id="0">
    <w:p w:rsidR="007F66FD" w:rsidRDefault="007F66FD" w:rsidP="009D0B3B">
      <w:pPr>
        <w:spacing w:line="240" w:lineRule="auto"/>
      </w:pPr>
      <w:r>
        <w:continuationSeparator/>
      </w:r>
    </w:p>
    <w:p w:rsidR="007F66FD" w:rsidRDefault="007F66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2852185"/>
      <w:docPartObj>
        <w:docPartGallery w:val="Page Numbers (Bottom of Page)"/>
        <w:docPartUnique/>
      </w:docPartObj>
    </w:sdtPr>
    <w:sdtEndPr/>
    <w:sdtContent>
      <w:p w:rsidR="00680C1E" w:rsidRDefault="00680C1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190" w:rsidRPr="006E6190">
          <w:rPr>
            <w:noProof/>
            <w:lang w:val="nl-NL"/>
          </w:rPr>
          <w:t>2</w:t>
        </w:r>
        <w:r>
          <w:fldChar w:fldCharType="end"/>
        </w:r>
      </w:p>
    </w:sdtContent>
  </w:sdt>
  <w:p w:rsidR="009D0B3B" w:rsidRDefault="009D0B3B">
    <w:pPr>
      <w:pStyle w:val="Voettekst"/>
    </w:pPr>
  </w:p>
  <w:p w:rsidR="007C445D" w:rsidRDefault="007C44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1063307"/>
      <w:docPartObj>
        <w:docPartGallery w:val="Page Numbers (Bottom of Page)"/>
        <w:docPartUnique/>
      </w:docPartObj>
    </w:sdtPr>
    <w:sdtEndPr/>
    <w:sdtContent>
      <w:p w:rsidR="009D0B3B" w:rsidRDefault="009D0B3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190" w:rsidRPr="006E6190">
          <w:rPr>
            <w:noProof/>
            <w:lang w:val="nl-NL"/>
          </w:rPr>
          <w:t>1</w:t>
        </w:r>
        <w:r>
          <w:fldChar w:fldCharType="end"/>
        </w:r>
      </w:p>
    </w:sdtContent>
  </w:sdt>
  <w:p w:rsidR="009D0B3B" w:rsidRDefault="009D0B3B">
    <w:pPr>
      <w:pStyle w:val="Voettekst"/>
    </w:pPr>
  </w:p>
  <w:p w:rsidR="007C445D" w:rsidRDefault="007C44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6FD" w:rsidRDefault="007F66FD" w:rsidP="009D0B3B">
      <w:pPr>
        <w:spacing w:line="240" w:lineRule="auto"/>
      </w:pPr>
      <w:r>
        <w:separator/>
      </w:r>
    </w:p>
    <w:p w:rsidR="007F66FD" w:rsidRDefault="007F66FD"/>
  </w:footnote>
  <w:footnote w:type="continuationSeparator" w:id="0">
    <w:p w:rsidR="007F66FD" w:rsidRDefault="007F66FD" w:rsidP="009D0B3B">
      <w:pPr>
        <w:spacing w:line="240" w:lineRule="auto"/>
      </w:pPr>
      <w:r>
        <w:continuationSeparator/>
      </w:r>
    </w:p>
    <w:p w:rsidR="007F66FD" w:rsidRDefault="007F66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st.depositphotos.com/1780879/3682/i/110/depositphotos_36823679-Blue-icon-of-phone.jpg" style="width:26.25pt;height:26.25pt;visibility:visible;mso-wrap-style:square" o:bullet="t">
        <v:imagedata r:id="rId1" o:title="depositphotos_36823679-Blue-icon-of-phone" grayscale="t" bilevel="t"/>
      </v:shape>
    </w:pict>
  </w:numPicBullet>
  <w:abstractNum w:abstractNumId="0" w15:restartNumberingAfterBreak="0">
    <w:nsid w:val="3B450A83"/>
    <w:multiLevelType w:val="hybridMultilevel"/>
    <w:tmpl w:val="011269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5D2C"/>
    <w:multiLevelType w:val="hybridMultilevel"/>
    <w:tmpl w:val="6924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6DF3"/>
    <w:multiLevelType w:val="hybridMultilevel"/>
    <w:tmpl w:val="AB28C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B09B2"/>
    <w:multiLevelType w:val="hybridMultilevel"/>
    <w:tmpl w:val="B2D04EC6"/>
    <w:lvl w:ilvl="0" w:tplc="0D7CB052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799C"/>
    <w:multiLevelType w:val="hybridMultilevel"/>
    <w:tmpl w:val="6CE6320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FC0A7A"/>
    <w:multiLevelType w:val="hybridMultilevel"/>
    <w:tmpl w:val="4F46C0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8751E"/>
    <w:multiLevelType w:val="hybridMultilevel"/>
    <w:tmpl w:val="C6EA73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cumentProtection w:edit="forms" w:formatting="1" w:enforcement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90"/>
    <w:rsid w:val="0001291E"/>
    <w:rsid w:val="00037816"/>
    <w:rsid w:val="0004534D"/>
    <w:rsid w:val="00063EFF"/>
    <w:rsid w:val="00066448"/>
    <w:rsid w:val="00070BC4"/>
    <w:rsid w:val="0007799F"/>
    <w:rsid w:val="000F6506"/>
    <w:rsid w:val="001034E4"/>
    <w:rsid w:val="00104104"/>
    <w:rsid w:val="00105846"/>
    <w:rsid w:val="0010678D"/>
    <w:rsid w:val="00107BBB"/>
    <w:rsid w:val="00134736"/>
    <w:rsid w:val="00135B4E"/>
    <w:rsid w:val="001609FE"/>
    <w:rsid w:val="00191D21"/>
    <w:rsid w:val="001B4EE5"/>
    <w:rsid w:val="001C4494"/>
    <w:rsid w:val="001D2B0A"/>
    <w:rsid w:val="001E6FFB"/>
    <w:rsid w:val="00205D75"/>
    <w:rsid w:val="00212125"/>
    <w:rsid w:val="00214466"/>
    <w:rsid w:val="00214E38"/>
    <w:rsid w:val="00216D91"/>
    <w:rsid w:val="00223393"/>
    <w:rsid w:val="0022376C"/>
    <w:rsid w:val="002744DF"/>
    <w:rsid w:val="002C2D0A"/>
    <w:rsid w:val="00315192"/>
    <w:rsid w:val="0035520D"/>
    <w:rsid w:val="003B0B76"/>
    <w:rsid w:val="003B5F39"/>
    <w:rsid w:val="003E2CD4"/>
    <w:rsid w:val="00431CF1"/>
    <w:rsid w:val="00451A1A"/>
    <w:rsid w:val="004C12B9"/>
    <w:rsid w:val="004D2477"/>
    <w:rsid w:val="004D5829"/>
    <w:rsid w:val="00513945"/>
    <w:rsid w:val="005A007A"/>
    <w:rsid w:val="005A46A3"/>
    <w:rsid w:val="005F138A"/>
    <w:rsid w:val="005F6747"/>
    <w:rsid w:val="00600E82"/>
    <w:rsid w:val="00650F62"/>
    <w:rsid w:val="00672BCC"/>
    <w:rsid w:val="00680C1E"/>
    <w:rsid w:val="006A13D6"/>
    <w:rsid w:val="006D4DCE"/>
    <w:rsid w:val="006D5A0C"/>
    <w:rsid w:val="006E4226"/>
    <w:rsid w:val="006E6190"/>
    <w:rsid w:val="00705B9A"/>
    <w:rsid w:val="0078441F"/>
    <w:rsid w:val="00792DA1"/>
    <w:rsid w:val="00793FE4"/>
    <w:rsid w:val="007C445D"/>
    <w:rsid w:val="007C77F9"/>
    <w:rsid w:val="007E2F17"/>
    <w:rsid w:val="007F66FD"/>
    <w:rsid w:val="008558E4"/>
    <w:rsid w:val="00861564"/>
    <w:rsid w:val="008E03BB"/>
    <w:rsid w:val="00911EDB"/>
    <w:rsid w:val="00926701"/>
    <w:rsid w:val="0093447F"/>
    <w:rsid w:val="00937C2F"/>
    <w:rsid w:val="00964E25"/>
    <w:rsid w:val="009659F5"/>
    <w:rsid w:val="00993E7D"/>
    <w:rsid w:val="00994962"/>
    <w:rsid w:val="0099722B"/>
    <w:rsid w:val="009B3FC4"/>
    <w:rsid w:val="009C6013"/>
    <w:rsid w:val="009D0B3B"/>
    <w:rsid w:val="009F7BCD"/>
    <w:rsid w:val="00A02064"/>
    <w:rsid w:val="00A07FBE"/>
    <w:rsid w:val="00A222CA"/>
    <w:rsid w:val="00A45558"/>
    <w:rsid w:val="00A5020A"/>
    <w:rsid w:val="00A56855"/>
    <w:rsid w:val="00A81A34"/>
    <w:rsid w:val="00AA30CA"/>
    <w:rsid w:val="00AA4A18"/>
    <w:rsid w:val="00AC79E7"/>
    <w:rsid w:val="00AE4F9B"/>
    <w:rsid w:val="00AF0C32"/>
    <w:rsid w:val="00AF1071"/>
    <w:rsid w:val="00B0119D"/>
    <w:rsid w:val="00B047D3"/>
    <w:rsid w:val="00B17A5B"/>
    <w:rsid w:val="00B2416E"/>
    <w:rsid w:val="00B45FBB"/>
    <w:rsid w:val="00B639B0"/>
    <w:rsid w:val="00B82D6A"/>
    <w:rsid w:val="00BD71FF"/>
    <w:rsid w:val="00BD7554"/>
    <w:rsid w:val="00BD766E"/>
    <w:rsid w:val="00BE4C65"/>
    <w:rsid w:val="00C60B05"/>
    <w:rsid w:val="00C623A4"/>
    <w:rsid w:val="00C75443"/>
    <w:rsid w:val="00C96B19"/>
    <w:rsid w:val="00CB1B0D"/>
    <w:rsid w:val="00CC45FF"/>
    <w:rsid w:val="00CE0FE0"/>
    <w:rsid w:val="00D616F1"/>
    <w:rsid w:val="00D8443B"/>
    <w:rsid w:val="00DA59B7"/>
    <w:rsid w:val="00DB424A"/>
    <w:rsid w:val="00DB6481"/>
    <w:rsid w:val="00DC2A8F"/>
    <w:rsid w:val="00DC549C"/>
    <w:rsid w:val="00DD7872"/>
    <w:rsid w:val="00DF1FEA"/>
    <w:rsid w:val="00DF314A"/>
    <w:rsid w:val="00E750F1"/>
    <w:rsid w:val="00EA4270"/>
    <w:rsid w:val="00EA4C7C"/>
    <w:rsid w:val="00EE759F"/>
    <w:rsid w:val="00EF0939"/>
    <w:rsid w:val="00F115C9"/>
    <w:rsid w:val="00F23836"/>
    <w:rsid w:val="00F27080"/>
    <w:rsid w:val="00F33778"/>
    <w:rsid w:val="00F510E8"/>
    <w:rsid w:val="00F52B49"/>
    <w:rsid w:val="00F8228A"/>
    <w:rsid w:val="00FA2935"/>
    <w:rsid w:val="00FA7157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379B"/>
  <w15:docId w15:val="{70F88C59-81A8-4B0B-9889-76FEF1D1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  <w:ind w:left="2126" w:hanging="2126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ard">
    <w:name w:val="Normal"/>
    <w:qFormat/>
    <w:rsid w:val="00DF1FEA"/>
    <w:rPr>
      <w:rFonts w:eastAsiaTheme="minorEastAsia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locked/>
    <w:rsid w:val="00DF1F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locked/>
    <w:rsid w:val="00431CF1"/>
    <w:pPr>
      <w:numPr>
        <w:ilvl w:val="1"/>
      </w:numPr>
      <w:ind w:left="2126" w:hanging="212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1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Masthead">
    <w:name w:val="Masthead"/>
    <w:basedOn w:val="Kop1"/>
    <w:link w:val="MastheadChar"/>
    <w:locked/>
    <w:rsid w:val="00DF1FEA"/>
    <w:pPr>
      <w:keepNext w:val="0"/>
      <w:keepLines w:val="0"/>
      <w:spacing w:before="0"/>
      <w:contextualSpacing/>
    </w:pPr>
    <w:rPr>
      <w:rFonts w:ascii="Bookman Old Style" w:hAnsi="Bookman Old Style" w:cs="Times New Roman"/>
      <w:b w:val="0"/>
      <w:bCs w:val="0"/>
      <w:i/>
      <w:color w:val="990033"/>
      <w:sz w:val="72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DF1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locked/>
    <w:rsid w:val="00DF1F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1FEA"/>
    <w:rPr>
      <w:rFonts w:ascii="Tahoma" w:eastAsiaTheme="minorEastAsia" w:hAnsi="Tahoma" w:cs="Tahoma"/>
      <w:sz w:val="16"/>
      <w:szCs w:val="16"/>
      <w:lang w:eastAsia="nl-BE"/>
    </w:rPr>
  </w:style>
  <w:style w:type="paragraph" w:styleId="Lijstalinea">
    <w:name w:val="List Paragraph"/>
    <w:basedOn w:val="Standaard"/>
    <w:uiPriority w:val="34"/>
    <w:qFormat/>
    <w:locked/>
    <w:rsid w:val="004D582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locked/>
    <w:rsid w:val="009D0B3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0B3B"/>
    <w:rPr>
      <w:rFonts w:eastAsiaTheme="minorEastAsia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locked/>
    <w:rsid w:val="009D0B3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B3B"/>
    <w:rPr>
      <w:rFonts w:eastAsiaTheme="minorEastAsia"/>
      <w:lang w:eastAsia="nl-BE"/>
    </w:rPr>
  </w:style>
  <w:style w:type="table" w:styleId="Tabelraster">
    <w:name w:val="Table Grid"/>
    <w:basedOn w:val="Standaardtabel"/>
    <w:uiPriority w:val="59"/>
    <w:locked/>
    <w:rsid w:val="001609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minTitel">
    <w:name w:val="adminTitel"/>
    <w:basedOn w:val="Standaard"/>
    <w:link w:val="adminTitelChar"/>
    <w:qFormat/>
    <w:rsid w:val="00B639B0"/>
    <w:pPr>
      <w:pBdr>
        <w:bottom w:val="single" w:sz="18" w:space="1" w:color="002060"/>
      </w:pBdr>
      <w:spacing w:before="360" w:after="120" w:line="240" w:lineRule="auto"/>
    </w:pPr>
    <w:rPr>
      <w:rFonts w:ascii="Century Gothic" w:hAnsi="Century Gothic"/>
      <w:b/>
      <w:color w:val="00206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214E38"/>
    <w:rPr>
      <w:color w:val="808080"/>
    </w:rPr>
  </w:style>
  <w:style w:type="character" w:customStyle="1" w:styleId="adminTitelChar">
    <w:name w:val="adminTitel Char"/>
    <w:basedOn w:val="Standaardalinea-lettertype"/>
    <w:link w:val="adminTitel"/>
    <w:rsid w:val="00B639B0"/>
    <w:rPr>
      <w:rFonts w:ascii="Century Gothic" w:eastAsiaTheme="minorEastAsia" w:hAnsi="Century Gothic"/>
      <w:b/>
      <w:color w:val="002060"/>
      <w:sz w:val="24"/>
      <w:szCs w:val="24"/>
      <w:lang w:eastAsia="nl-BE"/>
    </w:rPr>
  </w:style>
  <w:style w:type="paragraph" w:customStyle="1" w:styleId="adminTekst">
    <w:name w:val="adminTekst"/>
    <w:basedOn w:val="Standaard"/>
    <w:link w:val="adminTekstChar"/>
    <w:qFormat/>
    <w:rsid w:val="00214E38"/>
    <w:pPr>
      <w:tabs>
        <w:tab w:val="left" w:pos="8364"/>
      </w:tabs>
      <w:spacing w:before="240"/>
    </w:pPr>
    <w:rPr>
      <w:rFonts w:ascii="Century Gothic" w:hAnsi="Century Gothic"/>
    </w:rPr>
  </w:style>
  <w:style w:type="paragraph" w:customStyle="1" w:styleId="adminTekstVet">
    <w:name w:val="adminTekstVet"/>
    <w:basedOn w:val="Standaard"/>
    <w:link w:val="adminTekstVetChar"/>
    <w:qFormat/>
    <w:rsid w:val="004C12B9"/>
    <w:pPr>
      <w:tabs>
        <w:tab w:val="left" w:pos="8364"/>
      </w:tabs>
      <w:spacing w:before="240"/>
    </w:pPr>
    <w:rPr>
      <w:rFonts w:ascii="Century Gothic" w:hAnsi="Century Gothic"/>
      <w:b/>
    </w:rPr>
  </w:style>
  <w:style w:type="character" w:customStyle="1" w:styleId="adminTekstChar">
    <w:name w:val="adminTekst Char"/>
    <w:basedOn w:val="Standaardalinea-lettertype"/>
    <w:link w:val="adminTekst"/>
    <w:rsid w:val="00214E38"/>
    <w:rPr>
      <w:rFonts w:ascii="Century Gothic" w:eastAsiaTheme="minorEastAsia" w:hAnsi="Century Gothic"/>
      <w:lang w:eastAsia="nl-BE"/>
    </w:rPr>
  </w:style>
  <w:style w:type="paragraph" w:customStyle="1" w:styleId="adminHeader">
    <w:name w:val="adminHeader"/>
    <w:basedOn w:val="Masthead"/>
    <w:link w:val="adminHeaderChar"/>
    <w:qFormat/>
    <w:rsid w:val="00205D75"/>
    <w:pPr>
      <w:ind w:right="-66"/>
      <w:jc w:val="center"/>
    </w:pPr>
    <w:rPr>
      <w:rFonts w:ascii="Century Gothic" w:hAnsi="Century Gothic" w:cs="Arial"/>
      <w:b/>
      <w:i w:val="0"/>
      <w:color w:val="002776"/>
      <w:sz w:val="60"/>
      <w:szCs w:val="60"/>
    </w:rPr>
  </w:style>
  <w:style w:type="character" w:customStyle="1" w:styleId="adminTekstVetChar">
    <w:name w:val="adminTekstVet Char"/>
    <w:basedOn w:val="Standaardalinea-lettertype"/>
    <w:link w:val="adminTekstVet"/>
    <w:rsid w:val="004C12B9"/>
    <w:rPr>
      <w:rFonts w:ascii="Century Gothic" w:eastAsiaTheme="minorEastAsia" w:hAnsi="Century Gothic"/>
      <w:b/>
      <w:lang w:eastAsia="nl-BE"/>
    </w:rPr>
  </w:style>
  <w:style w:type="paragraph" w:customStyle="1" w:styleId="adminbirth">
    <w:name w:val="admin_birth"/>
    <w:basedOn w:val="Masthead"/>
    <w:link w:val="adminbirthChar"/>
    <w:qFormat/>
    <w:rsid w:val="00205D75"/>
    <w:pPr>
      <w:ind w:right="-66"/>
      <w:jc w:val="center"/>
    </w:pPr>
    <w:rPr>
      <w:rFonts w:ascii="Century Gothic" w:hAnsi="Century Gothic" w:cs="Arial"/>
      <w:i w:val="0"/>
      <w:color w:val="002776"/>
      <w:sz w:val="16"/>
      <w:szCs w:val="16"/>
    </w:rPr>
  </w:style>
  <w:style w:type="character" w:customStyle="1" w:styleId="MastheadChar">
    <w:name w:val="Masthead Char"/>
    <w:basedOn w:val="Kop1Char"/>
    <w:link w:val="Masthead"/>
    <w:rsid w:val="00205D75"/>
    <w:rPr>
      <w:rFonts w:ascii="Bookman Old Style" w:eastAsiaTheme="majorEastAsia" w:hAnsi="Bookman Old Style" w:cs="Times New Roman"/>
      <w:b w:val="0"/>
      <w:bCs w:val="0"/>
      <w:i/>
      <w:color w:val="990033"/>
      <w:sz w:val="72"/>
      <w:szCs w:val="20"/>
      <w:lang w:eastAsia="nl-BE"/>
    </w:rPr>
  </w:style>
  <w:style w:type="character" w:customStyle="1" w:styleId="adminHeaderChar">
    <w:name w:val="adminHeader Char"/>
    <w:basedOn w:val="MastheadChar"/>
    <w:link w:val="adminHeader"/>
    <w:rsid w:val="00205D75"/>
    <w:rPr>
      <w:rFonts w:ascii="Century Gothic" w:eastAsiaTheme="majorEastAsia" w:hAnsi="Century Gothic" w:cs="Arial"/>
      <w:b/>
      <w:bCs w:val="0"/>
      <w:i w:val="0"/>
      <w:color w:val="002776"/>
      <w:sz w:val="60"/>
      <w:szCs w:val="60"/>
      <w:lang w:eastAsia="nl-BE"/>
    </w:rPr>
  </w:style>
  <w:style w:type="character" w:customStyle="1" w:styleId="adminbirthChar">
    <w:name w:val="admin_birth Char"/>
    <w:basedOn w:val="MastheadChar"/>
    <w:link w:val="adminbirth"/>
    <w:rsid w:val="00205D75"/>
    <w:rPr>
      <w:rFonts w:ascii="Century Gothic" w:eastAsiaTheme="majorEastAsia" w:hAnsi="Century Gothic" w:cs="Arial"/>
      <w:b w:val="0"/>
      <w:bCs w:val="0"/>
      <w:i w:val="0"/>
      <w:color w:val="002776"/>
      <w:sz w:val="16"/>
      <w:szCs w:val="16"/>
      <w:lang w:eastAsia="nl-BE"/>
    </w:rPr>
  </w:style>
  <w:style w:type="paragraph" w:styleId="Geenafstand">
    <w:name w:val="No Spacing"/>
    <w:uiPriority w:val="1"/>
    <w:qFormat/>
    <w:locked/>
    <w:rsid w:val="00F27080"/>
    <w:pPr>
      <w:spacing w:line="240" w:lineRule="auto"/>
    </w:pPr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BPEIRS\Downloads\administratief_bediende_styled%20(6)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7249E-66D6-404A-B6BE-0BA7A1ED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administratief_bediende_styled (6).dotx</Template>
  <TotalTime>43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BPEIRS</dc:creator>
  <cp:lastModifiedBy>Kenneth Baksteen</cp:lastModifiedBy>
  <cp:revision>6</cp:revision>
  <cp:lastPrinted>2015-11-09T12:21:00Z</cp:lastPrinted>
  <dcterms:created xsi:type="dcterms:W3CDTF">2018-04-12T16:08:00Z</dcterms:created>
  <dcterms:modified xsi:type="dcterms:W3CDTF">2018-04-12T17:04:00Z</dcterms:modified>
</cp:coreProperties>
</file>